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232818" w:displacedByCustomXml="next"/>
    <w:bookmarkEnd w:id="0" w:displacedByCustomXml="next"/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Pr="005E5E47" w:rsidRDefault="005E5E47">
                                <w:pPr>
                                  <w:pStyle w:val="Subttulo1"/>
                                  <w:rPr>
                                    <w:u w:val="single"/>
                                  </w:rPr>
                                </w:pPr>
                                <w:r>
                                  <w:t>OpFlix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Pr="005E5E47" w:rsidRDefault="005E5E47">
                          <w:pPr>
                            <w:pStyle w:val="Subttulo1"/>
                            <w:rPr>
                              <w:u w:val="single"/>
                            </w:rPr>
                          </w:pPr>
                          <w:r>
                            <w:t>OpFlix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806BBE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806BBE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46629B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4" w:history="1">
                <w:r w:rsidR="0046629B" w:rsidRPr="00456EB7">
                  <w:rPr>
                    <w:rStyle w:val="Hyperlink"/>
                    <w:noProof/>
                  </w:rPr>
                  <w:t>Objetivos</w:t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456EB7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6" w:history="1">
                <w:r w:rsidR="0046629B" w:rsidRPr="00456EB7">
                  <w:rPr>
                    <w:rStyle w:val="Hyperlink"/>
                    <w:noProof/>
                  </w:rPr>
                  <w:t>Resumo do projeto</w:t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456EB7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8" w:history="1">
                <w:r w:rsidR="0046629B" w:rsidRPr="00456EB7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9" w:history="1">
                <w:r w:rsidR="0046629B" w:rsidRPr="00456EB7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0" w:history="1">
                <w:r w:rsidR="0046629B" w:rsidRPr="00456EB7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1" w:history="1">
                <w:r w:rsidR="0046629B" w:rsidRPr="00456EB7">
                  <w:rPr>
                    <w:rStyle w:val="Hyperlink"/>
                    <w:noProof/>
                  </w:rPr>
                  <w:t>Cronograma</w:t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3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4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6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7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8" w:history="1">
                <w:r w:rsidR="0046629B" w:rsidRPr="00456EB7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9" w:history="1">
                <w:r w:rsidR="0046629B" w:rsidRPr="00456EB7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0" w:history="1">
                <w:r w:rsidR="0046629B" w:rsidRPr="00456EB7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1" w:history="1">
                <w:r w:rsidR="0046629B" w:rsidRPr="00456EB7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2" w:history="1">
                <w:r w:rsidR="0046629B" w:rsidRPr="00456EB7">
                  <w:rPr>
                    <w:rStyle w:val="Hyperlink"/>
                    <w:noProof/>
                  </w:rPr>
                  <w:t>Links</w:t>
                </w:r>
              </w:hyperlink>
            </w:p>
            <w:p w:rsidR="0046629B" w:rsidRDefault="00806BBE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3" w:history="1">
                <w:r w:rsidR="0046629B" w:rsidRPr="00456EB7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1" w:name="_Toc533767843"/>
      <w:r>
        <w:lastRenderedPageBreak/>
        <w:t>Resumo</w:t>
      </w:r>
      <w:bookmarkEnd w:id="1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2" w:name="_Toc533767844"/>
      <w:r>
        <w:t>Objetivos</w:t>
      </w:r>
      <w:bookmarkEnd w:id="2"/>
    </w:p>
    <w:p w:rsidR="00DA19B6" w:rsidRDefault="000B7D73">
      <w:r w:rsidRPr="000B7D73">
        <w:t xml:space="preserve">Este documento tem como objetivo demonstrar todas as funcionalidades da plataforma </w:t>
      </w:r>
      <w:proofErr w:type="spellStart"/>
      <w:r w:rsidR="008225F3">
        <w:t>OpFlix</w:t>
      </w:r>
      <w:proofErr w:type="spellEnd"/>
      <w:r w:rsidRPr="000B7D73">
        <w:t xml:space="preserve">, que visa demonstrar </w:t>
      </w:r>
      <w:r w:rsidR="008225F3">
        <w:t>como funciona um app de Lançamentos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3" w:name="_Toc533767845"/>
      <w:r>
        <w:t xml:space="preserve">Descrição do </w:t>
      </w:r>
      <w:r w:rsidR="00952E23">
        <w:t>projeto</w:t>
      </w:r>
      <w:bookmarkEnd w:id="3"/>
    </w:p>
    <w:p w:rsidR="00DA19B6" w:rsidRDefault="000B7D73">
      <w:r w:rsidRPr="000B7D73">
        <w:t xml:space="preserve">O </w:t>
      </w:r>
      <w:r w:rsidR="00355436">
        <w:t>OpFlix</w:t>
      </w:r>
      <w:r w:rsidRPr="000B7D73">
        <w:t xml:space="preserve"> tem como</w:t>
      </w:r>
      <w:r>
        <w:t xml:space="preserve"> objetivo </w:t>
      </w:r>
      <w:r w:rsidR="00355436">
        <w:t>mostrar os maiores lançamentos de 2019 e os melhores filmes/séries disponíveis.</w:t>
      </w:r>
    </w:p>
    <w:p w:rsidR="008A7F37" w:rsidRDefault="0001427C" w:rsidP="000B7D73">
      <w:pPr>
        <w:pStyle w:val="cabealho2"/>
      </w:pPr>
      <w:bookmarkStart w:id="4" w:name="_Toc533767846"/>
      <w:r>
        <w:t xml:space="preserve">Resumo </w:t>
      </w:r>
      <w:r w:rsidR="00952E23">
        <w:t>do projeto</w:t>
      </w:r>
      <w:bookmarkEnd w:id="4"/>
    </w:p>
    <w:p w:rsidR="008A7F37" w:rsidRDefault="002C1B06">
      <w:r>
        <w:t xml:space="preserve">O </w:t>
      </w:r>
      <w:r w:rsidR="00355436">
        <w:t>OpFlix</w:t>
      </w:r>
      <w:r>
        <w:t xml:space="preserve"> tem objetivo de</w:t>
      </w:r>
      <w:r w:rsidR="00355436">
        <w:t xml:space="preserve"> mostrar quais são os filmes/séries disponíveis para o entretenimento de nossos clientes, mostrando quais seus gêneros/categorias, as plataformas em que estão disponíveis e suas datas de lançamento.</w:t>
      </w:r>
      <w:r w:rsidR="008A7F37">
        <w:br w:type="page"/>
      </w:r>
    </w:p>
    <w:p w:rsidR="00DA19B6" w:rsidRDefault="00C92BD1">
      <w:pPr>
        <w:pStyle w:val="cabealho1"/>
      </w:pPr>
      <w:bookmarkStart w:id="5" w:name="_Toc533767847"/>
      <w:r>
        <w:lastRenderedPageBreak/>
        <w:t>Modelagem de Software</w:t>
      </w:r>
      <w:bookmarkEnd w:id="5"/>
    </w:p>
    <w:p w:rsidR="00C26497" w:rsidRDefault="002C1B06">
      <w:r w:rsidRPr="002C1B06">
        <w:t>Esta sessão tende a demonstrar o que será desenvolvido no banco de dados e quais são as suas representações.</w:t>
      </w:r>
    </w:p>
    <w:p w:rsidR="004F064A" w:rsidRPr="004F064A" w:rsidRDefault="00C92BD1" w:rsidP="00F15EB0">
      <w:pPr>
        <w:pStyle w:val="cabealho2"/>
      </w:pPr>
      <w:bookmarkStart w:id="6" w:name="_Toc533767848"/>
      <w:r>
        <w:t>Modelo Lógico</w:t>
      </w:r>
      <w:bookmarkEnd w:id="6"/>
    </w:p>
    <w:p w:rsidR="004F064A" w:rsidRPr="00F15EB0" w:rsidRDefault="00F15EB0" w:rsidP="004F064A">
      <w:pPr>
        <w:rPr>
          <w:color w:val="000000" w:themeColor="text1"/>
        </w:rPr>
      </w:pPr>
      <w:r w:rsidRPr="00F15EB0">
        <w:rPr>
          <w:rFonts w:cs="Arial"/>
          <w:color w:val="000000" w:themeColor="text1"/>
          <w:szCs w:val="27"/>
          <w:shd w:val="clear" w:color="auto" w:fill="FFFFFF"/>
        </w:rPr>
        <w:t>O modelo lógico já leva em conta algumas limitações e implementa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recursos como adequação de padrão e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hd w:val="clear" w:color="auto" w:fill="FFFFFF"/>
        </w:rPr>
        <w:t>nomenclatura, define as </w:t>
      </w:r>
      <w:hyperlink r:id="rId11" w:history="1">
        <w:r w:rsidRPr="00F15EB0">
          <w:rPr>
            <w:rStyle w:val="Hyperlink"/>
            <w:rFonts w:cs="Arial"/>
            <w:color w:val="000000" w:themeColor="text1"/>
            <w:u w:val="none"/>
            <w:shd w:val="clear" w:color="auto" w:fill="FFFFFF"/>
          </w:rPr>
          <w:t>chaves primárias e estrangeiras</w:t>
        </w:r>
      </w:hyperlink>
      <w:r w:rsidRPr="00F15EB0">
        <w:rPr>
          <w:rFonts w:cs="Arial"/>
          <w:color w:val="000000" w:themeColor="text1"/>
          <w:shd w:val="clear" w:color="auto" w:fill="FFFFFF"/>
        </w:rPr>
        <w:t>, normalização, integridade referencial, entre outras. Para o modelo lógico deve ser criado levando em conta os exemplos de modelagem de dados criados no modelo conceitual.</w:t>
      </w:r>
    </w:p>
    <w:p w:rsidR="004F064A" w:rsidRPr="004F064A" w:rsidRDefault="00355436" w:rsidP="004F064A">
      <w:r>
        <w:rPr>
          <w:noProof/>
        </w:rPr>
        <w:drawing>
          <wp:inline distT="0" distB="0" distL="0" distR="0">
            <wp:extent cx="5732145" cy="253365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_Diagrama_Logic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2" w:rsidRDefault="003400A2" w:rsidP="004F064A">
      <w:pPr>
        <w:pStyle w:val="cabealho2"/>
      </w:pPr>
    </w:p>
    <w:p w:rsidR="004F064A" w:rsidRDefault="004F064A" w:rsidP="004F064A">
      <w:pPr>
        <w:pStyle w:val="cabealho2"/>
      </w:pPr>
      <w:r>
        <w:t>Modelo Físico</w:t>
      </w:r>
    </w:p>
    <w:p w:rsidR="002C1B06" w:rsidRDefault="00F15EB0" w:rsidP="00F15EB0">
      <w:pPr>
        <w:rPr>
          <w:rFonts w:cs="Arial"/>
          <w:color w:val="000000" w:themeColor="text1"/>
          <w:szCs w:val="27"/>
          <w:shd w:val="clear" w:color="auto" w:fill="FFFFFF"/>
        </w:rPr>
      </w:pPr>
      <w:r w:rsidRPr="00F15EB0">
        <w:rPr>
          <w:rFonts w:ascii="Garamond" w:hAnsi="Garamond" w:cs="Arial"/>
          <w:color w:val="000000" w:themeColor="text1"/>
          <w:szCs w:val="27"/>
          <w:shd w:val="clear" w:color="auto" w:fill="FFFFFF"/>
        </w:rPr>
        <w:t>No modelo físico fazemos a modelagem física do modelo de banco de dados. Neste caso leva-se em conta as limitações impostas pelo SGBD escolhido e deve ser criado sempre com base nos exemplos de</w:t>
      </w:r>
      <w:r w:rsidRPr="00F15EB0">
        <w:rPr>
          <w:rFonts w:cs="Arial"/>
          <w:color w:val="000000" w:themeColor="text1"/>
          <w:sz w:val="14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modelagem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cs="Arial"/>
          <w:color w:val="000000" w:themeColor="text1"/>
          <w:szCs w:val="27"/>
          <w:shd w:val="clear" w:color="auto" w:fill="FFFFFF"/>
        </w:rPr>
        <w:t>de dados produzidos no item anterior, modelo lógico.</w:t>
      </w:r>
      <w:bookmarkStart w:id="7" w:name="_Toc533767850"/>
    </w:p>
    <w:p w:rsidR="00F16122" w:rsidRDefault="00F16122" w:rsidP="00F15EB0"/>
    <w:p w:rsidR="00F16122" w:rsidRDefault="00F16122" w:rsidP="00F15EB0">
      <w:r>
        <w:rPr>
          <w:noProof/>
        </w:rPr>
        <w:drawing>
          <wp:inline distT="0" distB="0" distL="0" distR="0">
            <wp:extent cx="5732145" cy="2679065"/>
            <wp:effectExtent l="0" t="0" r="190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4A" w:rsidRPr="004F064A" w:rsidRDefault="00C92BD1" w:rsidP="00F15EB0">
      <w:pPr>
        <w:pStyle w:val="cabealho2"/>
      </w:pPr>
      <w:r>
        <w:lastRenderedPageBreak/>
        <w:t>Modelo Conceitual</w:t>
      </w:r>
      <w:bookmarkEnd w:id="7"/>
    </w:p>
    <w:p w:rsidR="00DA19B6" w:rsidRDefault="00F15EB0" w:rsidP="00355436">
      <w:pPr>
        <w:tabs>
          <w:tab w:val="center" w:pos="4513"/>
        </w:tabs>
      </w:pPr>
      <w:r w:rsidRPr="00F15EB0">
        <w:rPr>
          <w:rFonts w:ascii="Garamond" w:hAnsi="Garamond" w:cs="Arial"/>
          <w:color w:val="000000" w:themeColor="text1"/>
          <w:szCs w:val="27"/>
          <w:shd w:val="clear" w:color="auto" w:fill="FFFFFF"/>
        </w:rPr>
        <w:t>A modelagem conceitual baseia-se no mais alto nível e deve ser usada</w:t>
      </w:r>
      <w:r w:rsidRPr="00F15EB0">
        <w:rPr>
          <w:rFonts w:ascii="Arial" w:hAnsi="Arial" w:cs="Arial"/>
          <w:color w:val="000000" w:themeColor="text1"/>
          <w:szCs w:val="27"/>
          <w:shd w:val="clear" w:color="auto" w:fill="FFFFFF"/>
        </w:rPr>
        <w:t xml:space="preserve"> </w:t>
      </w:r>
      <w:r w:rsidRPr="00F15EB0">
        <w:rPr>
          <w:rFonts w:ascii="Garamond" w:hAnsi="Garamond" w:cs="Arial"/>
          <w:color w:val="000000" w:themeColor="text1"/>
          <w:shd w:val="clear" w:color="auto" w:fill="FFFFFF"/>
        </w:rPr>
        <w:t>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aqui é o </w:t>
      </w:r>
      <w:hyperlink r:id="rId14" w:history="1">
        <w:r w:rsidRPr="00F15EB0">
          <w:rPr>
            <w:rStyle w:val="Hyperlink"/>
            <w:rFonts w:ascii="Garamond" w:hAnsi="Garamond" w:cs="Arial"/>
            <w:color w:val="000000" w:themeColor="text1"/>
            <w:u w:val="none"/>
            <w:shd w:val="clear" w:color="auto" w:fill="FFFFFF"/>
          </w:rPr>
          <w:t>Diagrama de Entidade e Relacionamento</w:t>
        </w:r>
      </w:hyperlink>
      <w:r w:rsidRPr="00F15EB0">
        <w:rPr>
          <w:rFonts w:ascii="Garamond" w:hAnsi="Garamond" w:cs="Arial"/>
          <w:color w:val="000000" w:themeColor="text1"/>
          <w:shd w:val="clear" w:color="auto" w:fill="FFFFFF"/>
        </w:rPr>
        <w:t>, onde deverão ser identificados todas as entidades e os relacionamentos entre elas. Este diagrama é a chave para a compreensão do modelo conceitual de dados.</w:t>
      </w:r>
    </w:p>
    <w:p w:rsidR="00F03330" w:rsidRDefault="00355436">
      <w:pPr>
        <w:sectPr w:rsidR="00F03330" w:rsidSect="007C7D98">
          <w:footerReference w:type="default" r:id="rId15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732145" cy="4344670"/>
            <wp:effectExtent l="0" t="0" r="190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_Diagrama_Conceitua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8" w:name="_Toc533767851"/>
      <w:r>
        <w:lastRenderedPageBreak/>
        <w:t>Cronograma</w:t>
      </w:r>
      <w:bookmarkEnd w:id="8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4A0592" w:rsidRDefault="006E0CD1" w:rsidP="006E0CD1">
      <w:pPr>
        <w:pStyle w:val="cabealho1"/>
        <w:rPr>
          <w:lang w:eastAsia="en-US"/>
        </w:rPr>
      </w:pPr>
      <w:bookmarkStart w:id="9" w:name="_Toc533767852"/>
      <w:r>
        <w:rPr>
          <w:lang w:eastAsia="en-US"/>
        </w:rPr>
        <w:lastRenderedPageBreak/>
        <w:t>Funcionalidades</w:t>
      </w:r>
      <w:bookmarkEnd w:id="9"/>
    </w:p>
    <w:p w:rsidR="006E0CD1" w:rsidRDefault="006E0CD1" w:rsidP="006E0CD1">
      <w:pPr>
        <w:rPr>
          <w:lang w:eastAsia="en-US"/>
        </w:rPr>
      </w:pPr>
    </w:p>
    <w:p w:rsidR="009D3BFC" w:rsidRDefault="006E0CD1" w:rsidP="009D3BFC">
      <w:pPr>
        <w:pStyle w:val="cabealho2"/>
        <w:rPr>
          <w:lang w:eastAsia="en-US"/>
        </w:rPr>
      </w:pPr>
      <w:bookmarkStart w:id="10" w:name="_Toc533767853"/>
      <w:r>
        <w:rPr>
          <w:lang w:eastAsia="en-US"/>
        </w:rPr>
        <w:t>Web</w:t>
      </w:r>
      <w:bookmarkEnd w:id="10"/>
    </w:p>
    <w:p w:rsidR="009D3BFC" w:rsidRPr="009D3BFC" w:rsidRDefault="009D3BFC" w:rsidP="009D3BFC">
      <w:pPr>
        <w:rPr>
          <w:lang w:eastAsia="en-US"/>
        </w:rPr>
      </w:pP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qualquer tipo de usuário (administrador ou cliente);</w:t>
      </w: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categorias (contendo nome);</w:t>
      </w:r>
    </w:p>
    <w:p w:rsidR="008225F3" w:rsidRPr="009D3BFC" w:rsidRDefault="008225F3" w:rsidP="008225F3">
      <w:pPr>
        <w:rPr>
          <w:color w:val="000000" w:themeColor="text1"/>
        </w:rPr>
      </w:pPr>
      <w:r w:rsidRPr="009D3BFC">
        <w:rPr>
          <w:color w:val="000000" w:themeColor="text1"/>
        </w:rPr>
        <w:t>O administrador poderá cadastrar o lançamento de um filme/série (contendo título, uma pequena sinopse, a categoria vinculada, tempo de duração, e se é filme ou série e a data de lançamento);</w:t>
      </w:r>
    </w:p>
    <w:p w:rsidR="004246CE" w:rsidRPr="009D3BFC" w:rsidRDefault="008225F3" w:rsidP="006E0CD1">
      <w:pPr>
        <w:rPr>
          <w:color w:val="000000" w:themeColor="text1"/>
        </w:rPr>
      </w:pPr>
      <w:r w:rsidRPr="009D3BFC">
        <w:rPr>
          <w:color w:val="000000" w:themeColor="text1"/>
        </w:rPr>
        <w:t>O cliente poderá visualizar todos os lançamentos publicados;</w:t>
      </w:r>
    </w:p>
    <w:p w:rsidR="004246CE" w:rsidRPr="009D3BFC" w:rsidRDefault="004246CE" w:rsidP="004246CE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Público</w:t>
      </w:r>
    </w:p>
    <w:p w:rsidR="004246CE" w:rsidRDefault="004246CE" w:rsidP="004246CE">
      <w:pPr>
        <w:rPr>
          <w:color w:val="000000" w:themeColor="text1"/>
          <w:sz w:val="22"/>
        </w:rPr>
      </w:pPr>
      <w:r>
        <w:rPr>
          <w:color w:val="000000" w:themeColor="text1"/>
        </w:rPr>
        <w:t>Login;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Cadastro de novos usuários (pode deixar um endpoint público para cadastro de novos clientes e um outro endpoint aonde administradores cadastram outros administradores);</w:t>
      </w:r>
    </w:p>
    <w:p w:rsidR="004246CE" w:rsidRDefault="004246CE" w:rsidP="004246CE">
      <w:pPr>
        <w:rPr>
          <w:color w:val="000000" w:themeColor="text1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Administrador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CRUD Lançamentos;</w:t>
      </w:r>
    </w:p>
    <w:p w:rsidR="004246CE" w:rsidRDefault="004246CE" w:rsidP="004246CE">
      <w:pPr>
        <w:rPr>
          <w:color w:val="000000" w:themeColor="text1"/>
        </w:rPr>
      </w:pPr>
      <w:r>
        <w:rPr>
          <w:color w:val="000000" w:themeColor="text1"/>
        </w:rPr>
        <w:t>Cadastrar/Listar/Atualizar Categorias;</w:t>
      </w:r>
    </w:p>
    <w:p w:rsidR="00F44964" w:rsidRDefault="004246CE" w:rsidP="006E0CD1">
      <w:pPr>
        <w:rPr>
          <w:color w:val="000000" w:themeColor="text1"/>
        </w:rPr>
      </w:pPr>
      <w:r>
        <w:rPr>
          <w:color w:val="000000" w:themeColor="text1"/>
        </w:rPr>
        <w:t>Cadastrar/Listar/Atualizar Plataformas/Mídias;</w:t>
      </w:r>
    </w:p>
    <w:p w:rsidR="00F44964" w:rsidRDefault="00F44964" w:rsidP="006E0CD1">
      <w:pPr>
        <w:rPr>
          <w:color w:val="000000" w:themeColor="text1"/>
        </w:rPr>
      </w:pPr>
      <w:r>
        <w:rPr>
          <w:color w:val="000000" w:themeColor="text1"/>
        </w:rPr>
        <w:t xml:space="preserve">Foram usados também nesse projeto o Postman, um aplicativo que te permite visualizar seus endpoints e como se da o funcionamento dos verbos (Rest). O Postman foi baixado </w:t>
      </w: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Default="009D3BFC" w:rsidP="006E0CD1">
      <w:pPr>
        <w:rPr>
          <w:color w:val="000000" w:themeColor="text1"/>
        </w:rPr>
      </w:pPr>
    </w:p>
    <w:p w:rsidR="009D3BFC" w:rsidRPr="004246CE" w:rsidRDefault="009D3BFC" w:rsidP="006E0CD1">
      <w:pPr>
        <w:rPr>
          <w:color w:val="000000" w:themeColor="text1"/>
        </w:rPr>
      </w:pPr>
    </w:p>
    <w:p w:rsidR="006E0CD1" w:rsidRDefault="006E0CD1" w:rsidP="009D3BFC">
      <w:pPr>
        <w:pStyle w:val="cabealho2"/>
        <w:rPr>
          <w:lang w:eastAsia="en-US"/>
        </w:rPr>
      </w:pPr>
      <w:bookmarkStart w:id="11" w:name="_Toc533767854"/>
      <w:r>
        <w:rPr>
          <w:lang w:eastAsia="en-US"/>
        </w:rPr>
        <w:lastRenderedPageBreak/>
        <w:t>Mobile</w:t>
      </w:r>
      <w:bookmarkEnd w:id="11"/>
    </w:p>
    <w:p w:rsidR="009D3BFC" w:rsidRPr="009D3BFC" w:rsidRDefault="009D3BFC" w:rsidP="009D3BFC">
      <w:pPr>
        <w:rPr>
          <w:lang w:eastAsia="en-US"/>
        </w:rPr>
      </w:pP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Administrador: Para o colaborador da gestão administrativa;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Cliente: Clientes da empresa;</w:t>
      </w:r>
    </w:p>
    <w:p w:rsidR="009D3BFC" w:rsidRPr="009D3BFC" w:rsidRDefault="009D3BFC" w:rsidP="009D3BFC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Funcionalidades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O cliente poderá visualizar todos os lançamentos;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O cliente poderá realizar a ordenação por data de lançamento e/ou categoria;</w:t>
      </w:r>
    </w:p>
    <w:p w:rsidR="009D3BFC" w:rsidRPr="009D3BFC" w:rsidRDefault="009D3BFC" w:rsidP="009D3BFC">
      <w:pPr>
        <w:rPr>
          <w:color w:val="000000" w:themeColor="text1"/>
          <w:sz w:val="28"/>
          <w:szCs w:val="28"/>
          <w:u w:val="single"/>
        </w:rPr>
      </w:pPr>
      <w:r w:rsidRPr="009D3BFC">
        <w:rPr>
          <w:color w:val="000000" w:themeColor="text1"/>
          <w:sz w:val="28"/>
          <w:szCs w:val="28"/>
          <w:u w:val="single"/>
        </w:rPr>
        <w:t>Cliente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Realizar Login;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Listagem de lançamentos;</w:t>
      </w:r>
    </w:p>
    <w:p w:rsidR="009D3BFC" w:rsidRPr="009D3BFC" w:rsidRDefault="009D3BFC" w:rsidP="009D3BFC">
      <w:pPr>
        <w:rPr>
          <w:color w:val="000000" w:themeColor="text1"/>
        </w:rPr>
      </w:pPr>
      <w:r w:rsidRPr="009D3BFC">
        <w:rPr>
          <w:color w:val="000000" w:themeColor="text1"/>
        </w:rPr>
        <w:t>Filtros;</w:t>
      </w:r>
    </w:p>
    <w:p w:rsidR="009D3BFC" w:rsidRDefault="009D3BFC" w:rsidP="006E0CD1">
      <w:pPr>
        <w:rPr>
          <w:lang w:eastAsia="en-US"/>
        </w:rPr>
      </w:pPr>
    </w:p>
    <w:p w:rsidR="009A3F87" w:rsidRDefault="009A3F87">
      <w:pPr>
        <w:rPr>
          <w:lang w:eastAsia="en-US"/>
        </w:rPr>
      </w:pPr>
      <w:r>
        <w:rPr>
          <w:lang w:eastAsia="en-US"/>
        </w:rPr>
        <w:br w:type="page"/>
      </w:r>
    </w:p>
    <w:p w:rsidR="006E0CD1" w:rsidRDefault="006E0CD1" w:rsidP="006E0CD1">
      <w:pPr>
        <w:pStyle w:val="cabealho1"/>
        <w:rPr>
          <w:lang w:eastAsia="en-US"/>
        </w:rPr>
      </w:pPr>
      <w:bookmarkStart w:id="12" w:name="_Toc533767855"/>
      <w:r>
        <w:rPr>
          <w:lang w:eastAsia="en-US"/>
        </w:rPr>
        <w:lastRenderedPageBreak/>
        <w:t>Protótipos</w:t>
      </w:r>
      <w:bookmarkEnd w:id="12"/>
    </w:p>
    <w:p w:rsidR="006E0CD1" w:rsidRDefault="006E0CD1" w:rsidP="006E0CD1">
      <w:pPr>
        <w:rPr>
          <w:lang w:eastAsia="en-US"/>
        </w:rPr>
      </w:pPr>
    </w:p>
    <w:p w:rsidR="004246CE" w:rsidRDefault="006E0CD1" w:rsidP="00AA7C59">
      <w:pPr>
        <w:pStyle w:val="cabealho2"/>
        <w:rPr>
          <w:lang w:eastAsia="en-US"/>
        </w:rPr>
      </w:pPr>
      <w:bookmarkStart w:id="13" w:name="_Toc533767856"/>
      <w:r>
        <w:rPr>
          <w:lang w:eastAsia="en-US"/>
        </w:rPr>
        <w:t>Web</w:t>
      </w:r>
      <w:bookmarkEnd w:id="13"/>
    </w:p>
    <w:p w:rsidR="00AA7C59" w:rsidRDefault="00AA7C59" w:rsidP="006E0CD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18966"/>
            <wp:effectExtent l="0" t="0" r="190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totip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9898" cy="43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305E1F" w:rsidRDefault="00305E1F" w:rsidP="006E0CD1">
      <w:pPr>
        <w:rPr>
          <w:lang w:eastAsia="en-US"/>
        </w:rPr>
      </w:pPr>
    </w:p>
    <w:p w:rsidR="009D3BFC" w:rsidRDefault="009D3BFC" w:rsidP="006E0CD1">
      <w:pPr>
        <w:pStyle w:val="cabealho2"/>
        <w:rPr>
          <w:lang w:eastAsia="en-US"/>
        </w:rPr>
      </w:pPr>
      <w:bookmarkStart w:id="14" w:name="_Toc533767857"/>
    </w:p>
    <w:p w:rsidR="00F4726A" w:rsidRDefault="00F4726A" w:rsidP="00F4726A">
      <w:pPr>
        <w:rPr>
          <w:lang w:eastAsia="en-US"/>
        </w:rPr>
      </w:pPr>
    </w:p>
    <w:p w:rsidR="00F4726A" w:rsidRDefault="00F4726A" w:rsidP="00F4726A">
      <w:pPr>
        <w:rPr>
          <w:lang w:eastAsia="en-US"/>
        </w:rPr>
      </w:pPr>
    </w:p>
    <w:p w:rsidR="00F4726A" w:rsidRDefault="00F4726A" w:rsidP="00F4726A">
      <w:pPr>
        <w:rPr>
          <w:lang w:eastAsia="en-US"/>
        </w:rPr>
      </w:pPr>
    </w:p>
    <w:p w:rsidR="00305E1F" w:rsidRPr="00305E1F" w:rsidRDefault="00305E1F" w:rsidP="00305E1F">
      <w:pPr>
        <w:rPr>
          <w:lang w:eastAsia="en-US"/>
        </w:rPr>
      </w:pPr>
    </w:p>
    <w:p w:rsidR="00305E1F" w:rsidRPr="00305E1F" w:rsidRDefault="006E0CD1" w:rsidP="00305E1F">
      <w:pPr>
        <w:pStyle w:val="cabealho2"/>
        <w:rPr>
          <w:lang w:eastAsia="en-US"/>
        </w:rPr>
      </w:pPr>
      <w:r>
        <w:rPr>
          <w:lang w:eastAsia="en-US"/>
        </w:rPr>
        <w:lastRenderedPageBreak/>
        <w:t>Mobile</w:t>
      </w:r>
      <w:bookmarkEnd w:id="14"/>
    </w:p>
    <w:p w:rsidR="009A3F87" w:rsidRPr="00305E1F" w:rsidRDefault="005A286A">
      <w:pPr>
        <w:rPr>
          <w:lang w:eastAsia="en-US"/>
        </w:rPr>
      </w:pPr>
      <w:r>
        <w:rPr>
          <w:lang w:eastAsia="en-US"/>
        </w:rPr>
        <w:t xml:space="preserve"> </w:t>
      </w:r>
      <w:r w:rsidR="00305E1F">
        <w:rPr>
          <w:noProof/>
          <w:lang w:eastAsia="en-US"/>
        </w:rPr>
        <w:drawing>
          <wp:inline distT="0" distB="0" distL="0" distR="0" wp14:anchorId="3AE7546E" wp14:editId="579ED59A">
            <wp:extent cx="2700000" cy="4320000"/>
            <wp:effectExtent l="0" t="0" r="5715" b="4445"/>
            <wp:docPr id="34" name="Imagem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otótipo_splas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E1F">
        <w:rPr>
          <w:lang w:eastAsia="en-US"/>
        </w:rPr>
        <w:t xml:space="preserve">         </w:t>
      </w:r>
      <w:r w:rsidR="00305E1F">
        <w:rPr>
          <w:noProof/>
          <w:lang w:eastAsia="en-US"/>
        </w:rPr>
        <w:drawing>
          <wp:inline distT="0" distB="0" distL="0" distR="0" wp14:anchorId="54174C6F" wp14:editId="1CDC1BB0">
            <wp:extent cx="2700000" cy="4320000"/>
            <wp:effectExtent l="0" t="0" r="5715" b="4445"/>
            <wp:docPr id="31" name="Imagem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tótipo_logi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r w:rsidR="00305E1F">
        <w:rPr>
          <w:noProof/>
          <w:lang w:eastAsia="en-US"/>
        </w:rPr>
        <w:drawing>
          <wp:inline distT="0" distB="0" distL="0" distR="0" wp14:anchorId="56FB3DF3" wp14:editId="7F847953">
            <wp:extent cx="2700000" cy="4320000"/>
            <wp:effectExtent l="0" t="0" r="5715" b="4445"/>
            <wp:docPr id="32" name="Imagem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tótipo_lancament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r w:rsidR="00305E1F">
        <w:rPr>
          <w:lang w:eastAsia="en-US"/>
        </w:rPr>
        <w:t xml:space="preserve">          </w:t>
      </w:r>
      <w:r w:rsidR="00305E1F">
        <w:rPr>
          <w:noProof/>
          <w:lang w:eastAsia="en-US"/>
        </w:rPr>
        <w:drawing>
          <wp:inline distT="0" distB="0" distL="0" distR="0" wp14:anchorId="44B44285" wp14:editId="5268C9F2">
            <wp:extent cx="2700000" cy="4320000"/>
            <wp:effectExtent l="0" t="0" r="5715" b="4445"/>
            <wp:docPr id="33" name="Imagem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tótipo_filtro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D71">
        <w:rPr>
          <w:lang w:eastAsia="en-US"/>
        </w:rPr>
        <w:t xml:space="preserve">    </w:t>
      </w:r>
      <w:r w:rsidR="00F04D5F">
        <w:rPr>
          <w:lang w:eastAsia="en-US"/>
        </w:rPr>
        <w:t xml:space="preserve">                </w:t>
      </w:r>
      <w:r w:rsidR="009A3F87">
        <w:br w:type="page"/>
      </w:r>
    </w:p>
    <w:p w:rsidR="008A7F37" w:rsidRDefault="009A3F87" w:rsidP="009A3F87">
      <w:pPr>
        <w:pStyle w:val="cabealho1"/>
      </w:pPr>
      <w:bookmarkStart w:id="16" w:name="_Toc533767858"/>
      <w:r>
        <w:lastRenderedPageBreak/>
        <w:t>Front-</w:t>
      </w:r>
      <w:proofErr w:type="spellStart"/>
      <w:r>
        <w:t>End</w:t>
      </w:r>
      <w:bookmarkEnd w:id="16"/>
      <w:proofErr w:type="spellEnd"/>
    </w:p>
    <w:p w:rsidR="00DB7FDE" w:rsidRPr="00DB7FDE" w:rsidRDefault="00DB7FDE" w:rsidP="00DB7FDE"/>
    <w:p w:rsidR="00E9668C" w:rsidRDefault="00E9668C">
      <w:r>
        <w:rPr>
          <w:noProof/>
        </w:rPr>
        <w:drawing>
          <wp:inline distT="0" distB="0" distL="0" distR="0">
            <wp:extent cx="5732145" cy="384937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la_ho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DE" w:rsidRDefault="00DB7FDE"/>
    <w:p w:rsidR="00DB7FDE" w:rsidRDefault="00DB7FDE"/>
    <w:p w:rsidR="00DB7FDE" w:rsidRDefault="00E9668C">
      <w:r>
        <w:rPr>
          <w:noProof/>
        </w:rPr>
        <w:drawing>
          <wp:inline distT="0" distB="0" distL="0" distR="0">
            <wp:extent cx="5732145" cy="3300095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la_logi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8C" w:rsidRDefault="00E9668C">
      <w:r>
        <w:rPr>
          <w:noProof/>
        </w:rPr>
        <w:lastRenderedPageBreak/>
        <w:drawing>
          <wp:inline distT="0" distB="0" distL="0" distR="0">
            <wp:extent cx="5732145" cy="3481705"/>
            <wp:effectExtent l="0" t="0" r="1905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ela_lancamento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DE" w:rsidRDefault="00DB7FDE"/>
    <w:p w:rsidR="00C04C85" w:rsidRDefault="002D1C81">
      <w:r>
        <w:rPr>
          <w:noProof/>
        </w:rPr>
        <w:drawing>
          <wp:inline distT="0" distB="0" distL="0" distR="0">
            <wp:extent cx="5732145" cy="3613150"/>
            <wp:effectExtent l="0" t="0" r="1905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ela_cadastr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85" w:rsidRDefault="00C04C85"/>
    <w:p w:rsidR="00C04C85" w:rsidRDefault="00C04C85"/>
    <w:p w:rsidR="00C04C85" w:rsidRDefault="00C04C85"/>
    <w:p w:rsidR="00C04C85" w:rsidRDefault="00C04C85">
      <w:r>
        <w:rPr>
          <w:noProof/>
        </w:rPr>
        <w:lastRenderedPageBreak/>
        <w:drawing>
          <wp:inline distT="0" distB="0" distL="0" distR="0">
            <wp:extent cx="5732145" cy="3273425"/>
            <wp:effectExtent l="0" t="0" r="190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la_ad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D" w:rsidRDefault="00C04C85"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ela_admUs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DE" w:rsidRDefault="00DB7FDE">
      <w:r>
        <w:t>O aplicativo web foi feito utilizando React</w:t>
      </w:r>
    </w:p>
    <w:p w:rsidR="00DB7FDE" w:rsidRDefault="00CD5A6D">
      <w:r>
        <w:t>Para que fosse feito este projeto, foi preciso a instalação de algumas tecnologias utilizando o npm install. Foram as tecnologias: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"auth"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"0.0.9"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"axios"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"^0.19.0"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"google-maps-react"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"^2.0.2"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"^16.10.2"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"react-dom"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"^16.10.2"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"react-router"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"^5.1.2"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"react-router-dom"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"^5.1.2"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CD5A6D" w:rsidRPr="00CD5A6D" w:rsidRDefault="00CD5A6D" w:rsidP="00CD5A6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CD5A6D">
        <w:rPr>
          <w:rFonts w:ascii="Consolas" w:eastAsia="Times New Roman" w:hAnsi="Consolas" w:cs="Times New Roman"/>
          <w:color w:val="D4D4D4"/>
          <w:sz w:val="21"/>
          <w:szCs w:val="21"/>
        </w:rPr>
        <w:t>"react-scripts"</w:t>
      </w:r>
      <w:r w:rsidRPr="00CD5A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D5A6D">
        <w:rPr>
          <w:rFonts w:ascii="Consolas" w:eastAsia="Times New Roman" w:hAnsi="Consolas" w:cs="Times New Roman"/>
          <w:color w:val="CE9178"/>
          <w:sz w:val="21"/>
          <w:szCs w:val="21"/>
        </w:rPr>
        <w:t>"3.2.0"</w:t>
      </w:r>
    </w:p>
    <w:p w:rsidR="009A3F87" w:rsidRDefault="009A3F87">
      <w:r>
        <w:br w:type="page"/>
      </w:r>
    </w:p>
    <w:p w:rsidR="00E62541" w:rsidRPr="00E62541" w:rsidRDefault="009A3F87" w:rsidP="00E62541">
      <w:pPr>
        <w:pStyle w:val="cabealho1"/>
      </w:pPr>
      <w:bookmarkStart w:id="17" w:name="_Toc533767859"/>
      <w:r>
        <w:lastRenderedPageBreak/>
        <w:t>Mobile</w:t>
      </w:r>
      <w:bookmarkEnd w:id="17"/>
    </w:p>
    <w:p w:rsidR="00E62541" w:rsidRDefault="00BB5C23">
      <w:r>
        <w:rPr>
          <w:lang w:eastAsia="en-US"/>
        </w:rPr>
        <w:t xml:space="preserve">  </w:t>
      </w:r>
      <w:r w:rsidR="00E62541">
        <w:rPr>
          <w:lang w:eastAsia="en-US"/>
        </w:rPr>
        <w:t xml:space="preserve">                                           </w:t>
      </w:r>
      <w:r>
        <w:rPr>
          <w:lang w:eastAsia="en-US"/>
        </w:rPr>
        <w:t xml:space="preserve"> </w:t>
      </w:r>
      <w:r w:rsidR="00A35C1E">
        <w:rPr>
          <w:lang w:eastAsia="en-US"/>
        </w:rPr>
        <w:t xml:space="preserve">    </w:t>
      </w:r>
      <w:r w:rsidR="00E62541">
        <w:rPr>
          <w:noProof/>
          <w:lang w:eastAsia="en-US"/>
        </w:rPr>
        <w:drawing>
          <wp:inline distT="0" distB="0" distL="0" distR="0" wp14:anchorId="247AB56C" wp14:editId="128EB8EB">
            <wp:extent cx="2700000" cy="4320000"/>
            <wp:effectExtent l="0" t="0" r="5715" b="4445"/>
            <wp:docPr id="2" name="Imagem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_splas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C1E">
        <w:rPr>
          <w:noProof/>
          <w:lang w:eastAsia="en-US"/>
        </w:rPr>
        <w:drawing>
          <wp:inline distT="0" distB="0" distL="0" distR="0">
            <wp:extent cx="2700000" cy="4320000"/>
            <wp:effectExtent l="0" t="0" r="5715" b="444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_logi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</w:t>
      </w:r>
      <w:r w:rsidR="00E62541">
        <w:rPr>
          <w:lang w:eastAsia="en-US"/>
        </w:rPr>
        <w:t xml:space="preserve">     </w:t>
      </w:r>
      <w:r>
        <w:rPr>
          <w:lang w:eastAsia="en-US"/>
        </w:rPr>
        <w:t xml:space="preserve"> </w:t>
      </w:r>
      <w:r w:rsidR="00A35C1E">
        <w:rPr>
          <w:noProof/>
          <w:lang w:eastAsia="en-US"/>
        </w:rPr>
        <w:drawing>
          <wp:inline distT="0" distB="0" distL="0" distR="0">
            <wp:extent cx="2700000" cy="4320000"/>
            <wp:effectExtent l="0" t="0" r="5715" b="4445"/>
            <wp:docPr id="5" name="Imagem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a_lancamento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</w:t>
      </w:r>
      <w:r w:rsidR="00A35C1E">
        <w:rPr>
          <w:noProof/>
          <w:lang w:eastAsia="en-US"/>
        </w:rPr>
        <w:lastRenderedPageBreak/>
        <w:drawing>
          <wp:inline distT="0" distB="0" distL="0" distR="0">
            <wp:extent cx="2700000" cy="4320000"/>
            <wp:effectExtent l="0" t="0" r="5715" b="4445"/>
            <wp:docPr id="6" name="Imagem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la_categoria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541">
        <w:rPr>
          <w:lang w:eastAsia="en-US"/>
        </w:rPr>
        <w:t xml:space="preserve">          </w:t>
      </w:r>
      <w:r w:rsidR="00A35C1E">
        <w:rPr>
          <w:noProof/>
          <w:lang w:eastAsia="en-US"/>
        </w:rPr>
        <w:drawing>
          <wp:inline distT="0" distB="0" distL="0" distR="0">
            <wp:extent cx="2700000" cy="4320000"/>
            <wp:effectExtent l="0" t="0" r="5715" b="4445"/>
            <wp:docPr id="9" name="Imagem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la_categoriasFiltr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</w:t>
      </w:r>
      <w:r w:rsidR="00A35C1E">
        <w:rPr>
          <w:lang w:eastAsia="en-US"/>
        </w:rPr>
        <w:t xml:space="preserve"> </w:t>
      </w:r>
      <w:r w:rsidR="00A35C1E">
        <w:rPr>
          <w:noProof/>
          <w:lang w:eastAsia="en-US"/>
        </w:rPr>
        <w:drawing>
          <wp:inline distT="0" distB="0" distL="0" distR="0">
            <wp:extent cx="2700000" cy="4320000"/>
            <wp:effectExtent l="0" t="0" r="5715" b="4445"/>
            <wp:docPr id="10" name="Imagem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la_perfi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        </w:t>
      </w:r>
      <w:r w:rsidR="007E1B5A">
        <w:rPr>
          <w:noProof/>
          <w:lang w:eastAsia="en-US"/>
        </w:rPr>
        <w:drawing>
          <wp:inline distT="0" distB="0" distL="0" distR="0">
            <wp:extent cx="2700000" cy="4320000"/>
            <wp:effectExtent l="0" t="0" r="5715" b="4445"/>
            <wp:docPr id="11" name="Imagem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la_filtrosPlataforma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541">
        <w:rPr>
          <w:lang w:eastAsia="en-US"/>
        </w:rPr>
        <w:t xml:space="preserve">          </w:t>
      </w:r>
      <w:r w:rsidR="00E62541">
        <w:rPr>
          <w:noProof/>
        </w:rPr>
        <w:lastRenderedPageBreak/>
        <w:drawing>
          <wp:inline distT="0" distB="0" distL="0" distR="0">
            <wp:extent cx="2700000" cy="4320000"/>
            <wp:effectExtent l="0" t="0" r="5715" b="4445"/>
            <wp:docPr id="12" name="Imagem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la_filtrosDat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="00E62541">
        <w:rPr>
          <w:noProof/>
        </w:rPr>
        <w:drawing>
          <wp:inline distT="0" distB="0" distL="0" distR="0">
            <wp:extent cx="2700000" cy="4320000"/>
            <wp:effectExtent l="0" t="0" r="5715" b="4445"/>
            <wp:docPr id="13" name="Imagem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la_filtrosTip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DE" w:rsidRDefault="00DB7FDE">
      <w:r>
        <w:t>O app mobile foi feito a partir do React-Native, utilizando o emulador do Android Studio</w:t>
      </w:r>
    </w:p>
    <w:p w:rsidR="00DB7FDE" w:rsidRDefault="00DB7FDE">
      <w:r>
        <w:t xml:space="preserve">Para que fosse concluído o projeto, forma instaladas as seguintes tecnologias utilizando o npm intstall: 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"jwt-decode"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"^2.2.0"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"16.8.6"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"0.60.6"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"react-native-gesture-handler"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"^1.5.0"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"react-native-picker-select"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"^6.3.3"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"react-native-reanimated"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"^1.4.0"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"react-native-screens"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"^2.0.0-alpha.8"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"react-native-search-filter"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"^0.1.5"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"react-native-splash-screen"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"^3.2.0"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"react-navigation"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"^4.0.10"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"react-navigation-stack"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"^1.10.3"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E62541" w:rsidRPr="00E62541" w:rsidRDefault="00E62541" w:rsidP="00E625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   </w:t>
      </w:r>
      <w:r w:rsidRPr="00E62541">
        <w:rPr>
          <w:rFonts w:ascii="Consolas" w:eastAsia="Times New Roman" w:hAnsi="Consolas" w:cs="Times New Roman"/>
          <w:color w:val="D4D4D4"/>
          <w:sz w:val="21"/>
          <w:szCs w:val="21"/>
        </w:rPr>
        <w:t>"react-navigation-tabs"</w:t>
      </w:r>
      <w:r w:rsidRPr="00E6254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E62541">
        <w:rPr>
          <w:rFonts w:ascii="Consolas" w:eastAsia="Times New Roman" w:hAnsi="Consolas" w:cs="Times New Roman"/>
          <w:color w:val="CE9178"/>
          <w:sz w:val="21"/>
          <w:szCs w:val="21"/>
        </w:rPr>
        <w:t>"^2.5.6"</w:t>
      </w:r>
    </w:p>
    <w:p w:rsidR="009A3F87" w:rsidRPr="00E62541" w:rsidRDefault="009A3F87">
      <w:pPr>
        <w:rPr>
          <w:lang w:eastAsia="en-US"/>
        </w:rPr>
      </w:pPr>
      <w:r>
        <w:br w:type="page"/>
      </w:r>
    </w:p>
    <w:p w:rsidR="009A3F87" w:rsidRDefault="009A3F87" w:rsidP="009A3F87">
      <w:pPr>
        <w:pStyle w:val="cabealho1"/>
      </w:pPr>
      <w:bookmarkStart w:id="18" w:name="_Toc533767860"/>
      <w:r>
        <w:lastRenderedPageBreak/>
        <w:t>Arquitetura do Projeto</w:t>
      </w:r>
      <w:bookmarkEnd w:id="18"/>
    </w:p>
    <w:p w:rsidR="009A3F87" w:rsidRDefault="009A3F87" w:rsidP="009A3F87"/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19" w:name="_Toc533767861"/>
      <w:r>
        <w:lastRenderedPageBreak/>
        <w:t>Referências</w:t>
      </w:r>
      <w:bookmarkEnd w:id="19"/>
    </w:p>
    <w:p w:rsidR="00F03B38" w:rsidRDefault="00F03B38" w:rsidP="00F03B38"/>
    <w:p w:rsidR="00F03B38" w:rsidRDefault="00F03B38" w:rsidP="00F03B38">
      <w:pPr>
        <w:pStyle w:val="cabealho2"/>
      </w:pPr>
      <w:bookmarkStart w:id="20" w:name="_Toc533767862"/>
      <w:r>
        <w:t>Links</w:t>
      </w:r>
      <w:bookmarkEnd w:id="20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21" w:name="_Toc533767863"/>
      <w:r>
        <w:t>Livros</w:t>
      </w:r>
      <w:bookmarkEnd w:id="21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6BBE" w:rsidRDefault="00806BBE">
      <w:pPr>
        <w:spacing w:after="0" w:line="240" w:lineRule="auto"/>
      </w:pPr>
      <w:r>
        <w:separator/>
      </w:r>
    </w:p>
  </w:endnote>
  <w:endnote w:type="continuationSeparator" w:id="0">
    <w:p w:rsidR="00806BBE" w:rsidRDefault="00806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806BBE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173F68">
      <w:rPr>
        <w:noProof/>
      </w:rPr>
      <w:t>10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6BBE" w:rsidRDefault="00806BBE">
      <w:pPr>
        <w:spacing w:after="0" w:line="240" w:lineRule="auto"/>
      </w:pPr>
      <w:r>
        <w:separator/>
      </w:r>
    </w:p>
  </w:footnote>
  <w:footnote w:type="continuationSeparator" w:id="0">
    <w:p w:rsidR="00806BBE" w:rsidRDefault="00806B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710184"/>
    <w:multiLevelType w:val="hybridMultilevel"/>
    <w:tmpl w:val="B2AABA0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61617C3"/>
    <w:multiLevelType w:val="hybridMultilevel"/>
    <w:tmpl w:val="8FF646B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>
      <w:start w:val="1"/>
      <w:numFmt w:val="decimal"/>
      <w:lvlText w:val="%4."/>
      <w:lvlJc w:val="left"/>
      <w:pPr>
        <w:ind w:left="3240" w:hanging="360"/>
      </w:pPr>
    </w:lvl>
    <w:lvl w:ilvl="4" w:tplc="04160019">
      <w:start w:val="1"/>
      <w:numFmt w:val="lowerLetter"/>
      <w:lvlText w:val="%5."/>
      <w:lvlJc w:val="left"/>
      <w:pPr>
        <w:ind w:left="3960" w:hanging="360"/>
      </w:pPr>
    </w:lvl>
    <w:lvl w:ilvl="5" w:tplc="0416001B">
      <w:start w:val="1"/>
      <w:numFmt w:val="lowerRoman"/>
      <w:lvlText w:val="%6."/>
      <w:lvlJc w:val="right"/>
      <w:pPr>
        <w:ind w:left="4680" w:hanging="180"/>
      </w:pPr>
    </w:lvl>
    <w:lvl w:ilvl="6" w:tplc="0416000F">
      <w:start w:val="1"/>
      <w:numFmt w:val="decimal"/>
      <w:lvlText w:val="%7."/>
      <w:lvlJc w:val="left"/>
      <w:pPr>
        <w:ind w:left="5400" w:hanging="360"/>
      </w:pPr>
    </w:lvl>
    <w:lvl w:ilvl="7" w:tplc="04160019">
      <w:start w:val="1"/>
      <w:numFmt w:val="lowerLetter"/>
      <w:lvlText w:val="%8."/>
      <w:lvlJc w:val="left"/>
      <w:pPr>
        <w:ind w:left="6120" w:hanging="360"/>
      </w:pPr>
    </w:lvl>
    <w:lvl w:ilvl="8" w:tplc="0416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32D5219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B7D73"/>
    <w:rsid w:val="000C3257"/>
    <w:rsid w:val="000C4200"/>
    <w:rsid w:val="00173F68"/>
    <w:rsid w:val="001E537E"/>
    <w:rsid w:val="00206C43"/>
    <w:rsid w:val="00291F81"/>
    <w:rsid w:val="002C1B06"/>
    <w:rsid w:val="002C440D"/>
    <w:rsid w:val="002D1C81"/>
    <w:rsid w:val="002E0003"/>
    <w:rsid w:val="00305E1F"/>
    <w:rsid w:val="0032226D"/>
    <w:rsid w:val="003400A2"/>
    <w:rsid w:val="00355436"/>
    <w:rsid w:val="00362822"/>
    <w:rsid w:val="00376460"/>
    <w:rsid w:val="003878ED"/>
    <w:rsid w:val="003A1B68"/>
    <w:rsid w:val="003B1788"/>
    <w:rsid w:val="004246CE"/>
    <w:rsid w:val="004319E5"/>
    <w:rsid w:val="00456E37"/>
    <w:rsid w:val="0046629B"/>
    <w:rsid w:val="004A0592"/>
    <w:rsid w:val="004F064A"/>
    <w:rsid w:val="005177BA"/>
    <w:rsid w:val="00524B9A"/>
    <w:rsid w:val="00585F9D"/>
    <w:rsid w:val="005A286A"/>
    <w:rsid w:val="005A49E6"/>
    <w:rsid w:val="005C0193"/>
    <w:rsid w:val="005E5E47"/>
    <w:rsid w:val="00657A13"/>
    <w:rsid w:val="00674BE9"/>
    <w:rsid w:val="0069341A"/>
    <w:rsid w:val="00695C1D"/>
    <w:rsid w:val="006E0CD1"/>
    <w:rsid w:val="006F3AFC"/>
    <w:rsid w:val="007071C2"/>
    <w:rsid w:val="00723849"/>
    <w:rsid w:val="00730217"/>
    <w:rsid w:val="007549E5"/>
    <w:rsid w:val="00792337"/>
    <w:rsid w:val="007C7D98"/>
    <w:rsid w:val="007E1B5A"/>
    <w:rsid w:val="007E1D71"/>
    <w:rsid w:val="007F3CBC"/>
    <w:rsid w:val="00806BBE"/>
    <w:rsid w:val="008225F3"/>
    <w:rsid w:val="00840D76"/>
    <w:rsid w:val="00894B11"/>
    <w:rsid w:val="008A7F37"/>
    <w:rsid w:val="008B137F"/>
    <w:rsid w:val="008D0111"/>
    <w:rsid w:val="008D4D82"/>
    <w:rsid w:val="009250B5"/>
    <w:rsid w:val="0094036D"/>
    <w:rsid w:val="00952E23"/>
    <w:rsid w:val="00997D7D"/>
    <w:rsid w:val="009A3F87"/>
    <w:rsid w:val="009D3BFC"/>
    <w:rsid w:val="009E2D84"/>
    <w:rsid w:val="00A10402"/>
    <w:rsid w:val="00A25BD2"/>
    <w:rsid w:val="00A35C1E"/>
    <w:rsid w:val="00A967A8"/>
    <w:rsid w:val="00AA7C59"/>
    <w:rsid w:val="00AC6063"/>
    <w:rsid w:val="00AE1095"/>
    <w:rsid w:val="00B36547"/>
    <w:rsid w:val="00BB5B9E"/>
    <w:rsid w:val="00BB5C23"/>
    <w:rsid w:val="00BD3832"/>
    <w:rsid w:val="00C04C85"/>
    <w:rsid w:val="00C076BE"/>
    <w:rsid w:val="00C26497"/>
    <w:rsid w:val="00C86073"/>
    <w:rsid w:val="00C92BD1"/>
    <w:rsid w:val="00CD5A6D"/>
    <w:rsid w:val="00D0024A"/>
    <w:rsid w:val="00D31073"/>
    <w:rsid w:val="00D87604"/>
    <w:rsid w:val="00DA19B6"/>
    <w:rsid w:val="00DB563A"/>
    <w:rsid w:val="00DB7FDE"/>
    <w:rsid w:val="00DE3EA9"/>
    <w:rsid w:val="00E43E78"/>
    <w:rsid w:val="00E62541"/>
    <w:rsid w:val="00E6531E"/>
    <w:rsid w:val="00E95AA4"/>
    <w:rsid w:val="00E9668C"/>
    <w:rsid w:val="00EB66D8"/>
    <w:rsid w:val="00F03330"/>
    <w:rsid w:val="00F03B38"/>
    <w:rsid w:val="00F0422E"/>
    <w:rsid w:val="00F04D5F"/>
    <w:rsid w:val="00F15EB0"/>
    <w:rsid w:val="00F16122"/>
    <w:rsid w:val="00F400AB"/>
    <w:rsid w:val="00F44964"/>
    <w:rsid w:val="00F4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250C3E9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3BF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8225F3"/>
    <w:pPr>
      <w:spacing w:after="160" w:line="256" w:lineRule="auto"/>
      <w:ind w:left="720"/>
      <w:contextualSpacing/>
    </w:pPr>
    <w:rPr>
      <w:rFonts w:asciiTheme="majorHAnsi" w:eastAsiaTheme="minorHAnsi" w:hAnsiTheme="maj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9D3BFC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85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luis.blog.br/chave%20primaria-chave-estrangeira-e-candidata.asp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luis.blog.br/modelo-de-entidade-e-relacionamento-mer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567CF"/>
    <w:rsid w:val="001D45DD"/>
    <w:rsid w:val="0023051F"/>
    <w:rsid w:val="00406E44"/>
    <w:rsid w:val="004265B1"/>
    <w:rsid w:val="005063B8"/>
    <w:rsid w:val="00571EE0"/>
    <w:rsid w:val="006F35A6"/>
    <w:rsid w:val="007C6A1E"/>
    <w:rsid w:val="008B11BD"/>
    <w:rsid w:val="00941313"/>
    <w:rsid w:val="00973EE1"/>
    <w:rsid w:val="00AC3D2E"/>
    <w:rsid w:val="00B47795"/>
    <w:rsid w:val="00DE586F"/>
    <w:rsid w:val="00F3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7315D2-96BE-42E0-9324-9455E52EF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619</TotalTime>
  <Pages>1</Pages>
  <Words>947</Words>
  <Characters>5114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Gufos</dc:subject>
  <dc:creator>Helena Strada</dc:creator>
  <cp:keywords/>
  <dc:description/>
  <cp:lastModifiedBy>Leonardo Do Nascimento Pereira</cp:lastModifiedBy>
  <cp:revision>14</cp:revision>
  <dcterms:created xsi:type="dcterms:W3CDTF">2019-08-14T12:36:00Z</dcterms:created>
  <dcterms:modified xsi:type="dcterms:W3CDTF">2019-12-11T14:16:00Z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